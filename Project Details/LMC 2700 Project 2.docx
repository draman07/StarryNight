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240" w:rsidRDefault="001469E2">
      <w:pPr>
        <w:pStyle w:val="Title"/>
        <w:rPr>
          <w:b/>
          <w:sz w:val="96"/>
        </w:rPr>
      </w:pPr>
      <w:r w:rsidRPr="001469E2">
        <w:rPr>
          <w:b/>
          <w:sz w:val="96"/>
        </w:rPr>
        <w:t>A Starry Night</w:t>
      </w:r>
    </w:p>
    <w:p w:rsidR="001469E2" w:rsidRDefault="001469E2" w:rsidP="001469E2">
      <w:pPr>
        <w:spacing w:after="0" w:line="240" w:lineRule="auto"/>
      </w:pPr>
      <w:r>
        <w:t>Jonathan King</w:t>
      </w:r>
    </w:p>
    <w:p w:rsidR="001469E2" w:rsidRDefault="001469E2" w:rsidP="001469E2">
      <w:pPr>
        <w:spacing w:after="0" w:line="240" w:lineRule="auto"/>
      </w:pPr>
      <w:r>
        <w:t>Intro to Computational Media</w:t>
      </w:r>
    </w:p>
    <w:p w:rsidR="001469E2" w:rsidRDefault="001469E2" w:rsidP="001469E2">
      <w:pPr>
        <w:spacing w:after="0" w:line="240" w:lineRule="auto"/>
      </w:pPr>
      <w:r>
        <w:t>LMC 2700</w:t>
      </w:r>
    </w:p>
    <w:p w:rsidR="001469E2" w:rsidRPr="001469E2" w:rsidRDefault="001469E2" w:rsidP="001469E2">
      <w:pPr>
        <w:spacing w:after="0" w:line="240" w:lineRule="auto"/>
      </w:pPr>
      <w:r>
        <w:t>Project 2</w:t>
      </w:r>
    </w:p>
    <w:p w:rsidR="006B7240" w:rsidRDefault="001469E2" w:rsidP="00A44840">
      <w:pPr>
        <w:pStyle w:val="Heading1"/>
        <w:numPr>
          <w:ilvl w:val="0"/>
          <w:numId w:val="0"/>
        </w:numPr>
        <w:pBdr>
          <w:bottom w:val="single" w:sz="4" w:space="0" w:color="595959" w:themeColor="text1" w:themeTint="A6"/>
        </w:pBdr>
      </w:pPr>
      <w:r>
        <w:t>Statement</w:t>
      </w:r>
    </w:p>
    <w:p w:rsidR="001469E2" w:rsidRDefault="001469E2" w:rsidP="002043E2">
      <w:pPr>
        <w:spacing w:after="0" w:line="240" w:lineRule="auto"/>
        <w:ind w:left="432" w:firstLine="276"/>
      </w:pPr>
      <w:r>
        <w:t>I have always been interested in spac</w:t>
      </w:r>
      <w:bookmarkStart w:id="0" w:name="_GoBack"/>
      <w:bookmarkEnd w:id="0"/>
      <w:r>
        <w:t>e. This includes the planets, stars, etc. that one associates with space. Whenever I get the chance (especially with the light pollution that surrounds Atlanta), I alway</w:t>
      </w:r>
      <w:r w:rsidR="00530D11">
        <w:t xml:space="preserve">s try to take a moment and </w:t>
      </w:r>
      <w:r>
        <w:t xml:space="preserve">look straight up at the night </w:t>
      </w:r>
      <w:r w:rsidR="00DA1887">
        <w:t xml:space="preserve">sky. When the night sky is full of </w:t>
      </w:r>
      <w:r>
        <w:t>visible</w:t>
      </w:r>
      <w:r w:rsidR="00DA1887">
        <w:t xml:space="preserve"> stars, I get feelings of tranquility and calmness that can’t be matched by any other natural sight. I always attempt to connect the stars in my mind by creating different shapes and figures and forming my own “constellations.” </w:t>
      </w:r>
    </w:p>
    <w:p w:rsidR="00DA1887" w:rsidRDefault="00DA1887" w:rsidP="001469E2">
      <w:pPr>
        <w:spacing w:after="0" w:line="240" w:lineRule="auto"/>
        <w:ind w:left="432"/>
      </w:pPr>
    </w:p>
    <w:p w:rsidR="00DA1887" w:rsidRDefault="00DA1887" w:rsidP="002043E2">
      <w:pPr>
        <w:spacing w:after="0" w:line="240" w:lineRule="auto"/>
        <w:ind w:left="432" w:firstLine="276"/>
      </w:pPr>
      <w:r>
        <w:t xml:space="preserve">This is what inspired me to create this application. I wanted to bring the concept of drawing to the night sky with connecting the stars in one’s own, unique way. </w:t>
      </w:r>
      <w:r w:rsidR="002043E2">
        <w:t>One of my first thoughts was that this may be difficult to make in Processing, as it was built for “sketching” and not exactly the idea I was thinking of. I decided to take on the project anyway and test the possibilities and limitations of Processing.</w:t>
      </w:r>
    </w:p>
    <w:p w:rsidR="002043E2" w:rsidRDefault="002043E2" w:rsidP="002043E2">
      <w:pPr>
        <w:spacing w:after="0" w:line="240" w:lineRule="auto"/>
        <w:ind w:left="432" w:firstLine="276"/>
      </w:pPr>
    </w:p>
    <w:p w:rsidR="002043E2" w:rsidRDefault="002043E2" w:rsidP="002043E2">
      <w:pPr>
        <w:spacing w:after="0" w:line="240" w:lineRule="auto"/>
        <w:ind w:left="432" w:firstLine="276"/>
      </w:pPr>
      <w:r>
        <w:t>The way my application works is pretty simple. The user simply has to connect the stars through</w:t>
      </w:r>
      <w:r w:rsidR="00E301A7">
        <w:t xml:space="preserve"> </w:t>
      </w:r>
      <w:r>
        <w:t>clicking one star and then another star to create a line. I continuesly tested different ways in connecting the stars and I found it difficult to work around the endless loop of the draw() function in Processing.</w:t>
      </w:r>
      <w:r w:rsidR="00E301A7">
        <w:t xml:space="preserve"> I was still able to get my application working and eventually added small details to the star including spinning </w:t>
      </w:r>
      <w:r w:rsidR="00940638">
        <w:t xml:space="preserve">of the star </w:t>
      </w:r>
      <w:r w:rsidR="00E301A7">
        <w:t xml:space="preserve">and random placement when hitting the reset button. I also decided to include actual constellations that the user can view if </w:t>
      </w:r>
      <w:r w:rsidR="00940638">
        <w:t xml:space="preserve">they are looking for ideas or just want to view how either the Libra or Little Dipper constellations look. </w:t>
      </w:r>
    </w:p>
    <w:p w:rsidR="00940638" w:rsidRDefault="00940638" w:rsidP="002043E2">
      <w:pPr>
        <w:spacing w:after="0" w:line="240" w:lineRule="auto"/>
        <w:ind w:left="432" w:firstLine="276"/>
      </w:pPr>
    </w:p>
    <w:p w:rsidR="00940638" w:rsidRDefault="00940638" w:rsidP="002043E2">
      <w:pPr>
        <w:spacing w:after="0" w:line="240" w:lineRule="auto"/>
        <w:ind w:left="432" w:firstLine="276"/>
      </w:pPr>
      <w:r>
        <w:t xml:space="preserve">I let a close friend of mine use the application and asked him to create whatever came to mind through connecting the stars. </w:t>
      </w:r>
      <w:r w:rsidR="00DE50B3">
        <w:t xml:space="preserve">He quickly went to work on his first creation, as he created a nearly perfect arrow-head by using the pattern the stars were laid out in. </w:t>
      </w:r>
      <w:r w:rsidR="00084E8E">
        <w:t xml:space="preserve">What truly interested me was the second creation, as he connected a line of stars with a giant star at the end of the link. He stated that it was a “shooting star flying by,” and I was surprised because I never thought of creating the appearance of an action when using the application. </w:t>
      </w:r>
      <w:r w:rsidR="00FB1DB3">
        <w:t>He also found interest in the pre-made constellations, but they had no effect on the images he created from the stars.</w:t>
      </w:r>
    </w:p>
    <w:p w:rsidR="00FB1DB3" w:rsidRDefault="00FB1DB3" w:rsidP="002043E2">
      <w:pPr>
        <w:spacing w:after="0" w:line="240" w:lineRule="auto"/>
        <w:ind w:left="432" w:firstLine="276"/>
      </w:pPr>
    </w:p>
    <w:p w:rsidR="00FB1DB3" w:rsidRDefault="00FB1DB3" w:rsidP="002043E2">
      <w:pPr>
        <w:spacing w:after="0" w:line="240" w:lineRule="auto"/>
        <w:ind w:left="432" w:firstLine="276"/>
      </w:pPr>
      <w:r>
        <w:t>At the end of creating this application, I was satisfied with the way it turned out. Of course there are a few additions and changes I would have loved to make, but I found myself stressing out over finding the tools to use and working around the built-in functions of processing. The fact that I was able to bring a strong interest of mine and find success in implementing it is fulfilling,</w:t>
      </w:r>
      <w:r w:rsidR="00BC3626">
        <w:t xml:space="preserve"> and I wish to do this within my</w:t>
      </w:r>
      <w:r>
        <w:t xml:space="preserve"> future projects</w:t>
      </w:r>
      <w:r w:rsidR="003B5531">
        <w:t xml:space="preserve"> as well</w:t>
      </w:r>
      <w:r>
        <w:t xml:space="preserve">. </w:t>
      </w:r>
    </w:p>
    <w:sectPr w:rsidR="00FB1D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E2"/>
    <w:rsid w:val="00084E8E"/>
    <w:rsid w:val="001469E2"/>
    <w:rsid w:val="002043E2"/>
    <w:rsid w:val="003B5531"/>
    <w:rsid w:val="00530D11"/>
    <w:rsid w:val="006077F0"/>
    <w:rsid w:val="006B7240"/>
    <w:rsid w:val="008631C8"/>
    <w:rsid w:val="00940638"/>
    <w:rsid w:val="00A44840"/>
    <w:rsid w:val="00BC3626"/>
    <w:rsid w:val="00DA1887"/>
    <w:rsid w:val="00DE50B3"/>
    <w:rsid w:val="00E301A7"/>
    <w:rsid w:val="00FB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496F3-11EA-417D-B827-02E410AC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83</TotalTime>
  <Pages>1</Pages>
  <Words>503</Words>
  <Characters>2325</Characters>
  <Application>Microsoft Office Word</Application>
  <DocSecurity>0</DocSecurity>
  <Lines>47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</dc:creator>
  <cp:keywords/>
  <cp:lastModifiedBy>Jon</cp:lastModifiedBy>
  <cp:revision>11</cp:revision>
  <dcterms:created xsi:type="dcterms:W3CDTF">2015-09-17T05:49:00Z</dcterms:created>
  <dcterms:modified xsi:type="dcterms:W3CDTF">2015-09-17T07:12:00Z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